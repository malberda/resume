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4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A6CFF" w14:paraId="6F339FC7" w14:textId="77777777" w:rsidTr="002A6CFF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7343F80" w14:textId="4E725727" w:rsidR="002A6CFF" w:rsidRDefault="002A6CFF" w:rsidP="002A6CFF">
            <w:pPr>
              <w:pStyle w:val="Header"/>
              <w:tabs>
                <w:tab w:val="clear" w:pos="4680"/>
              </w:tabs>
              <w:rPr>
                <w:b/>
                <w:bCs/>
                <w:sz w:val="36"/>
                <w:szCs w:val="36"/>
              </w:rPr>
            </w:pPr>
            <w:r w:rsidRPr="002A6CFF">
              <w:rPr>
                <w:b/>
                <w:bCs/>
                <w:sz w:val="36"/>
                <w:szCs w:val="36"/>
              </w:rPr>
              <w:t>Michael Alberda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2F36F9E" w14:textId="77777777" w:rsidR="002A6CFF" w:rsidRDefault="002A6CFF" w:rsidP="002A6CFF">
            <w:pPr>
              <w:pStyle w:val="Header"/>
              <w:tabs>
                <w:tab w:val="clear" w:pos="4680"/>
              </w:tabs>
              <w:jc w:val="right"/>
              <w:rPr>
                <w:sz w:val="18"/>
                <w:szCs w:val="18"/>
              </w:rPr>
            </w:pPr>
            <w:hyperlink r:id="rId7" w:history="1">
              <w:r w:rsidRPr="00FA4680">
                <w:rPr>
                  <w:rStyle w:val="Hyperlink"/>
                  <w:sz w:val="18"/>
                  <w:szCs w:val="18"/>
                </w:rPr>
                <w:t>malberda15@gmail.com</w:t>
              </w:r>
            </w:hyperlink>
          </w:p>
          <w:p w14:paraId="460E56E4" w14:textId="77777777" w:rsidR="00011502" w:rsidRDefault="002A6CFF" w:rsidP="002A6CFF">
            <w:pPr>
              <w:pStyle w:val="Header"/>
              <w:tabs>
                <w:tab w:val="clear" w:pos="4680"/>
              </w:tabs>
              <w:jc w:val="right"/>
              <w:rPr>
                <w:rStyle w:val="Hyperlink"/>
                <w:sz w:val="18"/>
                <w:szCs w:val="18"/>
              </w:rPr>
            </w:pPr>
            <w:hyperlink r:id="rId8" w:history="1">
              <w:r w:rsidRPr="00FA4680">
                <w:rPr>
                  <w:rStyle w:val="Hyperlink"/>
                  <w:sz w:val="18"/>
                  <w:szCs w:val="18"/>
                </w:rPr>
                <w:t>https://www.linkedin.com/in/michael-alberda/</w:t>
              </w:r>
            </w:hyperlink>
          </w:p>
          <w:p w14:paraId="000E004E" w14:textId="4F839849" w:rsidR="002A6CFF" w:rsidRDefault="00011502" w:rsidP="002A6CFF">
            <w:pPr>
              <w:pStyle w:val="Header"/>
              <w:tabs>
                <w:tab w:val="clear" w:pos="4680"/>
              </w:tabs>
              <w:jc w:val="right"/>
              <w:rPr>
                <w:sz w:val="18"/>
                <w:szCs w:val="18"/>
              </w:rPr>
            </w:pPr>
            <w:hyperlink r:id="rId9" w:history="1">
              <w:r w:rsidRPr="0023405C">
                <w:rPr>
                  <w:rStyle w:val="Hyperlink"/>
                  <w:sz w:val="18"/>
                  <w:szCs w:val="18"/>
                </w:rPr>
                <w:t>https://github.com/malberda</w:t>
              </w:r>
            </w:hyperlink>
            <w:r>
              <w:rPr>
                <w:sz w:val="18"/>
                <w:szCs w:val="18"/>
              </w:rPr>
              <w:t xml:space="preserve"> </w:t>
            </w:r>
            <w:r w:rsidR="002A6CFF">
              <w:rPr>
                <w:sz w:val="18"/>
                <w:szCs w:val="18"/>
              </w:rPr>
              <w:t xml:space="preserve"> </w:t>
            </w:r>
          </w:p>
          <w:p w14:paraId="69A4E976" w14:textId="77777777" w:rsidR="002A6CFF" w:rsidRDefault="002A6CFF" w:rsidP="002A6CFF">
            <w:pPr>
              <w:pStyle w:val="Header"/>
              <w:tabs>
                <w:tab w:val="clear" w:pos="4680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(208) 761-2179</w:t>
            </w:r>
          </w:p>
          <w:p w14:paraId="7A74D59B" w14:textId="758A572C" w:rsidR="002A6CFF" w:rsidRPr="002A6CFF" w:rsidRDefault="002A6CFF" w:rsidP="002A6CFF">
            <w:pPr>
              <w:pStyle w:val="Header"/>
              <w:tabs>
                <w:tab w:val="clear" w:pos="4680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Boise, Idaho 83702</w:t>
            </w:r>
          </w:p>
        </w:tc>
      </w:tr>
    </w:tbl>
    <w:p w14:paraId="103F1CA6" w14:textId="41E2C7AA" w:rsidR="00210BA9" w:rsidRDefault="00210BA9" w:rsidP="000E28E9">
      <w:pPr>
        <w:pStyle w:val="Header"/>
        <w:tabs>
          <w:tab w:val="clear" w:pos="4680"/>
        </w:tabs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 w14:paraId="503E54F6" w14:textId="5699B01A" w:rsidR="000E28E9" w:rsidRDefault="000E28E9" w:rsidP="005E29D9">
      <w:pPr>
        <w:pStyle w:val="Header"/>
        <w:tabs>
          <w:tab w:val="clear" w:pos="4680"/>
        </w:tabs>
        <w:rPr>
          <w:b/>
          <w:bCs/>
          <w:sz w:val="28"/>
          <w:szCs w:val="28"/>
        </w:rPr>
      </w:pPr>
      <w:r>
        <w:t>Full-stack Software Engineer with over 3 years of experience designing, developing, and optimizing scalable web applications.</w:t>
      </w:r>
      <w:r w:rsidR="001B0393">
        <w:t xml:space="preserve"> Skilled in PHP, JavaScript, MySQL, and Laravel, with a strong foundation in computational mathematics and computer science. Adept at collaborating in Agile/Scrum teams to deliver high-quality, user-friendly solutions that improve performance, reliability, and client satisfaction.</w:t>
      </w:r>
    </w:p>
    <w:p w14:paraId="6CB189B7" w14:textId="67EF6414" w:rsidR="005E29D9" w:rsidRDefault="005A0A3D" w:rsidP="000E28E9">
      <w:pPr>
        <w:pStyle w:val="Header"/>
        <w:tabs>
          <w:tab w:val="clear" w:pos="4680"/>
        </w:tabs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6A2733A4" w14:textId="27D234CC" w:rsidR="005E29D9" w:rsidRPr="005E29D9" w:rsidRDefault="00B34AEB" w:rsidP="005E29D9">
      <w:pPr>
        <w:pStyle w:val="Header"/>
        <w:tabs>
          <w:tab w:val="clear" w:pos="4680"/>
        </w:tabs>
        <w:rPr>
          <w:b/>
          <w:bCs/>
        </w:rPr>
      </w:pPr>
      <w:r>
        <w:rPr>
          <w:b/>
          <w:bCs/>
        </w:rPr>
        <w:t xml:space="preserve"> </w:t>
      </w:r>
      <w:r w:rsidR="0029558F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5E29D9">
        <w:rPr>
          <w:b/>
          <w:bCs/>
        </w:rPr>
        <w:t>S</w:t>
      </w:r>
      <w:r w:rsidR="002A6CFF" w:rsidRPr="00E50E92">
        <w:rPr>
          <w:b/>
          <w:bCs/>
        </w:rPr>
        <w:t>oftware Engineer</w:t>
      </w:r>
      <w:r w:rsidR="002A6CFF">
        <w:t xml:space="preserve"> | Tovuti LMS | May 2022 – </w:t>
      </w:r>
      <w:r w:rsidR="007C144B">
        <w:t>August 2025</w:t>
      </w:r>
    </w:p>
    <w:p w14:paraId="56905110" w14:textId="4EF6B915" w:rsidR="0097017F" w:rsidRDefault="0097017F" w:rsidP="005E29D9">
      <w:pPr>
        <w:pStyle w:val="Header"/>
        <w:numPr>
          <w:ilvl w:val="0"/>
          <w:numId w:val="6"/>
        </w:numPr>
        <w:spacing w:after="40"/>
      </w:pPr>
      <w:r>
        <w:t>Developed and Deployed multiple LMS features using PHP, JavaScript, and MySQL, improving usability for 100,000+ end users.</w:t>
      </w:r>
    </w:p>
    <w:p w14:paraId="62B8C39E" w14:textId="4E5412B7" w:rsidR="0097017F" w:rsidRDefault="0097017F" w:rsidP="005E29D9">
      <w:pPr>
        <w:pStyle w:val="Header"/>
        <w:numPr>
          <w:ilvl w:val="0"/>
          <w:numId w:val="6"/>
        </w:numPr>
        <w:spacing w:after="40"/>
      </w:pPr>
      <w:r>
        <w:t>Designed, debugged, and maintained Laravel API endpoints used by mobile apps, increasing API reliability and reducing downtime.</w:t>
      </w:r>
    </w:p>
    <w:p w14:paraId="75155CC8" w14:textId="32134C7B" w:rsidR="0097017F" w:rsidRDefault="008D2663" w:rsidP="005E29D9">
      <w:pPr>
        <w:pStyle w:val="Header"/>
        <w:numPr>
          <w:ilvl w:val="0"/>
          <w:numId w:val="6"/>
        </w:numPr>
        <w:spacing w:after="40"/>
      </w:pPr>
      <w:r>
        <w:t>Collaborated with product and design teams to create user-</w:t>
      </w:r>
      <w:r w:rsidR="008F5BA3">
        <w:t>friendly reactive</w:t>
      </w:r>
      <w:r>
        <w:t xml:space="preserve"> interfaces aligned with client requirements.</w:t>
      </w:r>
    </w:p>
    <w:p w14:paraId="63C8BE50" w14:textId="2969D1F1" w:rsidR="008F5BA3" w:rsidRDefault="008F5BA3" w:rsidP="005E29D9">
      <w:pPr>
        <w:pStyle w:val="Header"/>
        <w:numPr>
          <w:ilvl w:val="0"/>
          <w:numId w:val="6"/>
        </w:numPr>
        <w:spacing w:after="40"/>
      </w:pPr>
      <w:r>
        <w:t>Partnered with QA team to identify and resolve bugs, maintaining 99%+ uptime while improving reliability.</w:t>
      </w:r>
    </w:p>
    <w:p w14:paraId="745A9A53" w14:textId="77777777" w:rsidR="00E20ED0" w:rsidRPr="00E20ED0" w:rsidRDefault="008F5BA3" w:rsidP="005E29D9">
      <w:pPr>
        <w:pStyle w:val="Header"/>
        <w:numPr>
          <w:ilvl w:val="0"/>
          <w:numId w:val="6"/>
        </w:numPr>
        <w:spacing w:after="40"/>
        <w:rPr>
          <w:i/>
          <w:iCs/>
        </w:rPr>
      </w:pPr>
      <w:r>
        <w:t>Contributed to Agile meetings (sprint planning, sprint retro, daily standups), ensuring team communication and timely delivery of features and bug fixes.</w:t>
      </w:r>
    </w:p>
    <w:p w14:paraId="3608252D" w14:textId="464047B5" w:rsidR="002A6CFF" w:rsidRDefault="0029558F" w:rsidP="00FE2590">
      <w:pPr>
        <w:pStyle w:val="Header"/>
        <w:tabs>
          <w:tab w:val="clear" w:pos="4680"/>
        </w:tabs>
      </w:pPr>
      <w:r>
        <w:rPr>
          <w:b/>
          <w:bCs/>
        </w:rPr>
        <w:t xml:space="preserve"> </w:t>
      </w:r>
      <w:r w:rsidR="00B34AEB">
        <w:rPr>
          <w:b/>
          <w:bCs/>
        </w:rPr>
        <w:t xml:space="preserve">  </w:t>
      </w:r>
      <w:r w:rsidR="002A6CFF" w:rsidRPr="00E50E92">
        <w:rPr>
          <w:b/>
          <w:bCs/>
        </w:rPr>
        <w:t>Software Development Intern</w:t>
      </w:r>
      <w:r w:rsidR="002A6CFF">
        <w:t xml:space="preserve"> | Tap Network LLC | January 2022 – May 2022</w:t>
      </w:r>
    </w:p>
    <w:p w14:paraId="07430FEE" w14:textId="629D75C5" w:rsidR="00D17481" w:rsidRDefault="007318CC" w:rsidP="005E29D9">
      <w:pPr>
        <w:pStyle w:val="Header"/>
        <w:numPr>
          <w:ilvl w:val="0"/>
          <w:numId w:val="5"/>
        </w:numPr>
        <w:spacing w:after="40"/>
      </w:pPr>
      <w:r>
        <w:t>Create</w:t>
      </w:r>
      <w:r w:rsidR="007967E1">
        <w:t>d</w:t>
      </w:r>
      <w:r>
        <w:t xml:space="preserve"> and implement</w:t>
      </w:r>
      <w:r w:rsidR="007967E1">
        <w:t>ed</w:t>
      </w:r>
      <w:r>
        <w:t xml:space="preserve"> new features </w:t>
      </w:r>
      <w:r w:rsidR="00D17481">
        <w:t xml:space="preserve">for an Ionic Mobile application, </w:t>
      </w:r>
      <w:r w:rsidR="00B34AEB">
        <w:t>improving user experience and completing client requests.</w:t>
      </w:r>
    </w:p>
    <w:p w14:paraId="4037526E" w14:textId="13873514" w:rsidR="00B34AEB" w:rsidRDefault="00B34AEB" w:rsidP="005E29D9">
      <w:pPr>
        <w:pStyle w:val="Header"/>
        <w:numPr>
          <w:ilvl w:val="0"/>
          <w:numId w:val="5"/>
        </w:numPr>
        <w:spacing w:after="40"/>
      </w:pPr>
      <w:r>
        <w:t>Authored documentation for existing codebase, increasing maintainability for future developers.</w:t>
      </w:r>
    </w:p>
    <w:p w14:paraId="769291B1" w14:textId="784A9A90" w:rsidR="00B34AEB" w:rsidRDefault="00B34AEB" w:rsidP="005E29D9">
      <w:pPr>
        <w:pStyle w:val="Header"/>
        <w:numPr>
          <w:ilvl w:val="0"/>
          <w:numId w:val="5"/>
        </w:numPr>
        <w:spacing w:after="40"/>
      </w:pPr>
      <w:r w:rsidRPr="00B34AEB">
        <w:t>Collaborated with an overseas team to enhance code quality, implementing best practices for scalability and maintainability</w:t>
      </w:r>
      <w:r>
        <w:t>.</w:t>
      </w:r>
    </w:p>
    <w:p w14:paraId="2A3B3835" w14:textId="6380865F" w:rsidR="000E28E9" w:rsidRPr="000E28E9" w:rsidRDefault="00B34AEB" w:rsidP="000E28E9">
      <w:pPr>
        <w:pStyle w:val="Header"/>
        <w:numPr>
          <w:ilvl w:val="0"/>
          <w:numId w:val="5"/>
        </w:numPr>
        <w:spacing w:after="40"/>
        <w:rPr>
          <w:sz w:val="28"/>
          <w:szCs w:val="28"/>
        </w:rPr>
      </w:pPr>
      <w:r>
        <w:t>Engaged directly with CEO to align technical work with business and client goals.</w:t>
      </w:r>
    </w:p>
    <w:p w14:paraId="26D62864" w14:textId="2EFE8A52" w:rsidR="0099480E" w:rsidRPr="00FE2590" w:rsidRDefault="0099480E" w:rsidP="000E28E9">
      <w:pPr>
        <w:pStyle w:val="Header"/>
        <w:spacing w:before="240" w:after="40"/>
        <w:rPr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 w14:paraId="00D83C14" w14:textId="77777777" w:rsidR="0099480E" w:rsidRDefault="0099480E" w:rsidP="0099480E">
      <w:pPr>
        <w:pStyle w:val="Header"/>
        <w:numPr>
          <w:ilvl w:val="0"/>
          <w:numId w:val="1"/>
        </w:numPr>
        <w:tabs>
          <w:tab w:val="clear" w:pos="4680"/>
        </w:tabs>
      </w:pPr>
      <w:r w:rsidRPr="002A6CFF">
        <w:t>B.S. COMPUTER SCIENCE | MAY 2023 | BOISE STATE UNIVERSITY</w:t>
      </w:r>
    </w:p>
    <w:p w14:paraId="2B8F5B55" w14:textId="7F03B70C" w:rsidR="000E28E9" w:rsidRDefault="0099480E" w:rsidP="000E28E9">
      <w:pPr>
        <w:pStyle w:val="Header"/>
        <w:numPr>
          <w:ilvl w:val="0"/>
          <w:numId w:val="1"/>
        </w:numPr>
        <w:tabs>
          <w:tab w:val="clear" w:pos="4680"/>
        </w:tabs>
        <w:spacing w:after="40"/>
      </w:pPr>
      <w:r w:rsidRPr="002A6CFF">
        <w:t>B.S. MATHEMATICS – COMPUTATION OPTION | MAY 2021 | UNIVERSITY OF IDAHO</w:t>
      </w:r>
    </w:p>
    <w:p w14:paraId="0515053D" w14:textId="0DE53F18" w:rsidR="00210BA9" w:rsidRDefault="00A32758" w:rsidP="000E28E9">
      <w:pPr>
        <w:pStyle w:val="Header"/>
        <w:tabs>
          <w:tab w:val="clear" w:pos="4680"/>
        </w:tabs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 w14:paraId="127696F5" w14:textId="0428A195" w:rsidR="00210BA9" w:rsidRPr="00BB0C68" w:rsidRDefault="00A32758" w:rsidP="00210BA9">
      <w:pPr>
        <w:pStyle w:val="Header"/>
        <w:tabs>
          <w:tab w:val="clear" w:pos="4680"/>
        </w:tabs>
      </w:pPr>
      <w:r>
        <w:rPr>
          <w:b/>
          <w:bCs/>
        </w:rPr>
        <w:t>Languages and Frameworks</w:t>
      </w:r>
      <w:r w:rsidRPr="00BB0C68">
        <w:rPr>
          <w:b/>
          <w:bCs/>
        </w:rPr>
        <w:t>:</w:t>
      </w:r>
      <w:r w:rsidRPr="00BB0C68">
        <w:t xml:space="preserve"> PHP, JavaScript, Laravel, HTML, C, C++</w:t>
      </w:r>
    </w:p>
    <w:p w14:paraId="603ECA99" w14:textId="28C429F1" w:rsidR="00A32758" w:rsidRDefault="00A32758" w:rsidP="00210BA9">
      <w:pPr>
        <w:pStyle w:val="Header"/>
        <w:tabs>
          <w:tab w:val="clear" w:pos="4680"/>
        </w:tabs>
        <w:rPr>
          <w:b/>
          <w:bCs/>
        </w:rPr>
      </w:pPr>
      <w:r>
        <w:rPr>
          <w:b/>
          <w:bCs/>
        </w:rPr>
        <w:t>Databases:</w:t>
      </w:r>
      <w:r w:rsidR="007A2272">
        <w:rPr>
          <w:b/>
          <w:bCs/>
        </w:rPr>
        <w:t xml:space="preserve"> </w:t>
      </w:r>
      <w:r w:rsidR="007A2272" w:rsidRPr="00BB0C68">
        <w:t>MySQL, SQL</w:t>
      </w:r>
    </w:p>
    <w:p w14:paraId="7A5C0B74" w14:textId="10EC16E5" w:rsidR="00A32758" w:rsidRDefault="00A32758" w:rsidP="00210BA9">
      <w:pPr>
        <w:pStyle w:val="Header"/>
        <w:tabs>
          <w:tab w:val="clear" w:pos="4680"/>
        </w:tabs>
        <w:rPr>
          <w:b/>
          <w:bCs/>
        </w:rPr>
      </w:pPr>
      <w:r>
        <w:rPr>
          <w:b/>
          <w:bCs/>
        </w:rPr>
        <w:t>Tools and Platforms:</w:t>
      </w:r>
      <w:r w:rsidR="007A2272">
        <w:rPr>
          <w:b/>
          <w:bCs/>
        </w:rPr>
        <w:t xml:space="preserve"> </w:t>
      </w:r>
      <w:r w:rsidR="007A2272" w:rsidRPr="00BB0C68">
        <w:t>Git, Linux, AWS, Agile/Scrum, REST APIs</w:t>
      </w:r>
    </w:p>
    <w:p w14:paraId="4A45F113" w14:textId="050D12CA" w:rsidR="00210BA9" w:rsidRPr="00BB0C68" w:rsidRDefault="007A2272" w:rsidP="007A2272">
      <w:pPr>
        <w:pStyle w:val="Header"/>
        <w:tabs>
          <w:tab w:val="clear" w:pos="4680"/>
        </w:tabs>
      </w:pPr>
      <w:r>
        <w:rPr>
          <w:b/>
          <w:bCs/>
        </w:rPr>
        <w:t>Miscellaneous</w:t>
      </w:r>
      <w:r w:rsidR="00A32758">
        <w:rPr>
          <w:b/>
          <w:bCs/>
        </w:rPr>
        <w:t>:</w:t>
      </w:r>
      <w:r>
        <w:rPr>
          <w:b/>
          <w:bCs/>
        </w:rPr>
        <w:t xml:space="preserve"> </w:t>
      </w:r>
      <w:r w:rsidRPr="00BB0C68">
        <w:t>Debugging, Database Optimization, Scalable Systems, Technical Documentation</w:t>
      </w:r>
    </w:p>
    <w:sectPr w:rsidR="00210BA9" w:rsidRPr="00BB0C68" w:rsidSect="00B03C2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76285" w14:textId="77777777" w:rsidR="007A2738" w:rsidRDefault="007A2738" w:rsidP="002A6CFF">
      <w:pPr>
        <w:spacing w:after="0" w:line="240" w:lineRule="auto"/>
      </w:pPr>
      <w:r>
        <w:separator/>
      </w:r>
    </w:p>
  </w:endnote>
  <w:endnote w:type="continuationSeparator" w:id="0">
    <w:p w14:paraId="2EDDA221" w14:textId="77777777" w:rsidR="007A2738" w:rsidRDefault="007A2738" w:rsidP="002A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23D32" w14:textId="77777777" w:rsidR="007A2738" w:rsidRDefault="007A2738" w:rsidP="002A6CFF">
      <w:pPr>
        <w:spacing w:after="0" w:line="240" w:lineRule="auto"/>
      </w:pPr>
      <w:r>
        <w:separator/>
      </w:r>
    </w:p>
  </w:footnote>
  <w:footnote w:type="continuationSeparator" w:id="0">
    <w:p w14:paraId="75328321" w14:textId="77777777" w:rsidR="007A2738" w:rsidRDefault="007A2738" w:rsidP="002A6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65E44" w14:textId="4A2C5E81" w:rsidR="002A6CFF" w:rsidRPr="002A6CFF" w:rsidRDefault="002A6CFF" w:rsidP="002A6CFF">
    <w:pPr>
      <w:pStyle w:val="Header"/>
      <w:tabs>
        <w:tab w:val="clear" w:pos="4680"/>
      </w:tabs>
      <w:rPr>
        <w:sz w:val="18"/>
        <w:szCs w:val="18"/>
      </w:rPr>
    </w:pPr>
    <w:r>
      <w:rPr>
        <w:b/>
        <w:bCs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308F5"/>
    <w:multiLevelType w:val="hybridMultilevel"/>
    <w:tmpl w:val="75C20700"/>
    <w:lvl w:ilvl="0" w:tplc="4AAE5736">
      <w:start w:val="1"/>
      <w:numFmt w:val="bullet"/>
      <w:lvlText w:val=""/>
      <w:lvlJc w:val="left"/>
      <w:pPr>
        <w:ind w:left="64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4EFF"/>
    <w:multiLevelType w:val="hybridMultilevel"/>
    <w:tmpl w:val="E01C201E"/>
    <w:lvl w:ilvl="0" w:tplc="291EAB8E">
      <w:start w:val="1"/>
      <w:numFmt w:val="bullet"/>
      <w:lvlText w:val=""/>
      <w:lvlJc w:val="left"/>
      <w:pPr>
        <w:ind w:left="504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2B73"/>
    <w:multiLevelType w:val="hybridMultilevel"/>
    <w:tmpl w:val="FF2E290C"/>
    <w:lvl w:ilvl="0" w:tplc="C8F295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F0270E"/>
    <w:multiLevelType w:val="hybridMultilevel"/>
    <w:tmpl w:val="AB4CEC20"/>
    <w:lvl w:ilvl="0" w:tplc="29CA8E4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4C0F217D"/>
    <w:multiLevelType w:val="hybridMultilevel"/>
    <w:tmpl w:val="39945BD4"/>
    <w:lvl w:ilvl="0" w:tplc="52FE4C94">
      <w:start w:val="1"/>
      <w:numFmt w:val="bullet"/>
      <w:lvlText w:val=""/>
      <w:lvlJc w:val="left"/>
      <w:pPr>
        <w:ind w:left="504" w:hanging="288"/>
      </w:pPr>
      <w:rPr>
        <w:rFonts w:ascii="Wingdings" w:hAnsi="Wingdings" w:hint="default"/>
      </w:rPr>
    </w:lvl>
    <w:lvl w:ilvl="1" w:tplc="A7D632DC">
      <w:start w:val="1"/>
      <w:numFmt w:val="bullet"/>
      <w:lvlText w:val=""/>
      <w:lvlJc w:val="left"/>
      <w:pPr>
        <w:ind w:left="64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05A68"/>
    <w:multiLevelType w:val="hybridMultilevel"/>
    <w:tmpl w:val="F23A5D54"/>
    <w:lvl w:ilvl="0" w:tplc="6FB4B64A">
      <w:start w:val="1"/>
      <w:numFmt w:val="bullet"/>
      <w:lvlText w:val=""/>
      <w:lvlJc w:val="left"/>
      <w:pPr>
        <w:ind w:left="504" w:hanging="288"/>
      </w:pPr>
      <w:rPr>
        <w:rFonts w:ascii="Wingdings" w:hAnsi="Wingdings" w:hint="default"/>
      </w:rPr>
    </w:lvl>
    <w:lvl w:ilvl="1" w:tplc="AA1099A2">
      <w:start w:val="1"/>
      <w:numFmt w:val="bullet"/>
      <w:lvlText w:val=""/>
      <w:lvlJc w:val="left"/>
      <w:pPr>
        <w:ind w:left="64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007650">
    <w:abstractNumId w:val="1"/>
  </w:num>
  <w:num w:numId="2" w16cid:durableId="1634827728">
    <w:abstractNumId w:val="5"/>
  </w:num>
  <w:num w:numId="3" w16cid:durableId="327295346">
    <w:abstractNumId w:val="4"/>
  </w:num>
  <w:num w:numId="4" w16cid:durableId="1078987859">
    <w:abstractNumId w:val="0"/>
  </w:num>
  <w:num w:numId="5" w16cid:durableId="2072340383">
    <w:abstractNumId w:val="3"/>
  </w:num>
  <w:num w:numId="6" w16cid:durableId="1984506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FF"/>
    <w:rsid w:val="00011502"/>
    <w:rsid w:val="000809AF"/>
    <w:rsid w:val="000A6950"/>
    <w:rsid w:val="000E28E9"/>
    <w:rsid w:val="001B0393"/>
    <w:rsid w:val="00210BA9"/>
    <w:rsid w:val="0029558F"/>
    <w:rsid w:val="002A6CFF"/>
    <w:rsid w:val="00320228"/>
    <w:rsid w:val="00360900"/>
    <w:rsid w:val="003A656B"/>
    <w:rsid w:val="003C61C4"/>
    <w:rsid w:val="00464525"/>
    <w:rsid w:val="00467E86"/>
    <w:rsid w:val="004B7A48"/>
    <w:rsid w:val="004D2297"/>
    <w:rsid w:val="005268FD"/>
    <w:rsid w:val="00531AEF"/>
    <w:rsid w:val="00590393"/>
    <w:rsid w:val="005A0A3D"/>
    <w:rsid w:val="005E29D9"/>
    <w:rsid w:val="00607C95"/>
    <w:rsid w:val="00636502"/>
    <w:rsid w:val="006800D9"/>
    <w:rsid w:val="006D53CE"/>
    <w:rsid w:val="007318CC"/>
    <w:rsid w:val="007967E1"/>
    <w:rsid w:val="007A2272"/>
    <w:rsid w:val="007A2738"/>
    <w:rsid w:val="007C144B"/>
    <w:rsid w:val="007D3106"/>
    <w:rsid w:val="008D2663"/>
    <w:rsid w:val="008F5BA3"/>
    <w:rsid w:val="0097017F"/>
    <w:rsid w:val="009946D6"/>
    <w:rsid w:val="0099480E"/>
    <w:rsid w:val="00A0620E"/>
    <w:rsid w:val="00A138DD"/>
    <w:rsid w:val="00A32758"/>
    <w:rsid w:val="00B03C2F"/>
    <w:rsid w:val="00B34AEB"/>
    <w:rsid w:val="00BB0C68"/>
    <w:rsid w:val="00C03EE2"/>
    <w:rsid w:val="00C122FD"/>
    <w:rsid w:val="00C54CB8"/>
    <w:rsid w:val="00CB1645"/>
    <w:rsid w:val="00CE5642"/>
    <w:rsid w:val="00D17481"/>
    <w:rsid w:val="00D3758B"/>
    <w:rsid w:val="00D966A7"/>
    <w:rsid w:val="00DB0FE4"/>
    <w:rsid w:val="00E20ED0"/>
    <w:rsid w:val="00E50E92"/>
    <w:rsid w:val="00EA71B0"/>
    <w:rsid w:val="00EF4E60"/>
    <w:rsid w:val="00F06F52"/>
    <w:rsid w:val="00F30B04"/>
    <w:rsid w:val="00FA5F67"/>
    <w:rsid w:val="00FD2B7F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C25F8"/>
  <w15:chartTrackingRefBased/>
  <w15:docId w15:val="{55A211E6-B8DB-4B6C-BF69-E4E21962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CFF"/>
  </w:style>
  <w:style w:type="paragraph" w:styleId="Footer">
    <w:name w:val="footer"/>
    <w:basedOn w:val="Normal"/>
    <w:link w:val="FooterChar"/>
    <w:uiPriority w:val="99"/>
    <w:unhideWhenUsed/>
    <w:rsid w:val="002A6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CFF"/>
  </w:style>
  <w:style w:type="character" w:styleId="Hyperlink">
    <w:name w:val="Hyperlink"/>
    <w:basedOn w:val="DefaultParagraphFont"/>
    <w:uiPriority w:val="99"/>
    <w:unhideWhenUsed/>
    <w:rsid w:val="002A6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C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chael-alberd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lberda1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lber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Alberda</dc:creator>
  <cp:keywords/>
  <dc:description/>
  <cp:lastModifiedBy>Michael Alberda</cp:lastModifiedBy>
  <cp:revision>22</cp:revision>
  <cp:lastPrinted>2025-08-30T14:31:00Z</cp:lastPrinted>
  <dcterms:created xsi:type="dcterms:W3CDTF">2024-08-07T16:54:00Z</dcterms:created>
  <dcterms:modified xsi:type="dcterms:W3CDTF">2025-08-30T18:06:00Z</dcterms:modified>
</cp:coreProperties>
</file>